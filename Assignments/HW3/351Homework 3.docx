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4FB5C62B" w:rsidR="009A7343" w:rsidRDefault="00282467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Homework 3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  <w:bookmarkStart w:id="0" w:name="_GoBack"/>
      <w:bookmarkEnd w:id="0"/>
    </w:p>
    <w:sectPr w:rsidR="0052730E" w:rsidRPr="009516C9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5845068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4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18"/>
    <w:rsid w:val="0001699B"/>
    <w:rsid w:val="000206BE"/>
    <w:rsid w:val="00046043"/>
    <w:rsid w:val="000567FA"/>
    <w:rsid w:val="00072C81"/>
    <w:rsid w:val="000D1C50"/>
    <w:rsid w:val="000E720A"/>
    <w:rsid w:val="0011426F"/>
    <w:rsid w:val="001619C6"/>
    <w:rsid w:val="001A1909"/>
    <w:rsid w:val="001B402D"/>
    <w:rsid w:val="001F3D38"/>
    <w:rsid w:val="00230279"/>
    <w:rsid w:val="00233695"/>
    <w:rsid w:val="0026426F"/>
    <w:rsid w:val="00282467"/>
    <w:rsid w:val="002F0DF0"/>
    <w:rsid w:val="002F21C3"/>
    <w:rsid w:val="00315093"/>
    <w:rsid w:val="00352943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B279F"/>
    <w:rsid w:val="007C2CB2"/>
    <w:rsid w:val="008235FC"/>
    <w:rsid w:val="00847C6A"/>
    <w:rsid w:val="00866F86"/>
    <w:rsid w:val="00876773"/>
    <w:rsid w:val="008E5FA2"/>
    <w:rsid w:val="008F1911"/>
    <w:rsid w:val="009356EF"/>
    <w:rsid w:val="009516C9"/>
    <w:rsid w:val="00967E1B"/>
    <w:rsid w:val="009A7343"/>
    <w:rsid w:val="009F4F2F"/>
    <w:rsid w:val="009F7C51"/>
    <w:rsid w:val="00A30B67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A5B96"/>
    <w:rsid w:val="00CF18C2"/>
    <w:rsid w:val="00D275A8"/>
    <w:rsid w:val="00D303E2"/>
    <w:rsid w:val="00D447A9"/>
    <w:rsid w:val="00D83D54"/>
    <w:rsid w:val="00DB7CC8"/>
    <w:rsid w:val="00E03007"/>
    <w:rsid w:val="00E3365B"/>
    <w:rsid w:val="00E5691C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19EFDC17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5</cp:revision>
  <dcterms:created xsi:type="dcterms:W3CDTF">2019-04-09T20:55:00Z</dcterms:created>
  <dcterms:modified xsi:type="dcterms:W3CDTF">2019-05-02T20:50:00Z</dcterms:modified>
</cp:coreProperties>
</file>