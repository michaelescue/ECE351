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8C39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0F6A7550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1BDFA4EB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757E36AA" w14:textId="793D394F" w:rsidR="00B31D6B" w:rsidRDefault="00B31D6B" w:rsidP="001A1909">
      <w:pPr>
        <w:ind w:left="2160" w:firstLine="720"/>
        <w:rPr>
          <w:sz w:val="24"/>
          <w:szCs w:val="24"/>
        </w:rPr>
      </w:pPr>
    </w:p>
    <w:p w14:paraId="3CCC85D5" w14:textId="0D371938" w:rsidR="00CA5B96" w:rsidRDefault="00CA5B96" w:rsidP="001A1909">
      <w:pPr>
        <w:ind w:left="2160" w:firstLine="720"/>
        <w:rPr>
          <w:sz w:val="24"/>
          <w:szCs w:val="24"/>
        </w:rPr>
      </w:pPr>
    </w:p>
    <w:p w14:paraId="15CF2ED8" w14:textId="77777777" w:rsidR="00CA5B96" w:rsidRPr="009516C9" w:rsidRDefault="00CA5B96" w:rsidP="001A1909">
      <w:pPr>
        <w:ind w:left="2160" w:firstLine="720"/>
        <w:rPr>
          <w:sz w:val="24"/>
          <w:szCs w:val="24"/>
        </w:rPr>
      </w:pPr>
    </w:p>
    <w:p w14:paraId="64ED1790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4D0B54B7" w14:textId="24FE608B" w:rsidR="00B31D6B" w:rsidRPr="009516C9" w:rsidRDefault="00F61CFF" w:rsidP="001A1909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1E22F22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tbl>
      <w:tblPr>
        <w:tblStyle w:val="TableGrid"/>
        <w:tblW w:w="352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323"/>
        <w:gridCol w:w="3266"/>
      </w:tblGrid>
      <w:tr w:rsidR="009A7343" w14:paraId="36BAD444" w14:textId="77777777" w:rsidTr="00352943">
        <w:trPr>
          <w:jc w:val="center"/>
        </w:trPr>
        <w:tc>
          <w:tcPr>
            <w:tcW w:w="2522" w:type="pct"/>
          </w:tcPr>
          <w:p w14:paraId="390CEA5F" w14:textId="629815A7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Student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61633A27" w14:textId="69674A18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Michael Escue</w:t>
            </w:r>
          </w:p>
        </w:tc>
      </w:tr>
      <w:tr w:rsidR="009A7343" w14:paraId="4341B17A" w14:textId="77777777" w:rsidTr="00352943">
        <w:trPr>
          <w:jc w:val="center"/>
        </w:trPr>
        <w:tc>
          <w:tcPr>
            <w:tcW w:w="2522" w:type="pct"/>
          </w:tcPr>
          <w:p w14:paraId="386E1656" w14:textId="7F839CA1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Assignment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424A9BA4" w14:textId="50878ED1" w:rsidR="009A7343" w:rsidRDefault="002D56C4" w:rsidP="004B395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6</w:t>
            </w:r>
          </w:p>
        </w:tc>
      </w:tr>
      <w:tr w:rsidR="009A7343" w14:paraId="7EF35B54" w14:textId="77777777" w:rsidTr="00352943">
        <w:trPr>
          <w:jc w:val="center"/>
        </w:trPr>
        <w:tc>
          <w:tcPr>
            <w:tcW w:w="2522" w:type="pct"/>
          </w:tcPr>
          <w:p w14:paraId="4A42796D" w14:textId="771CBB14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Class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7054C415" w14:textId="242ECA55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ECE 351</w:t>
            </w:r>
          </w:p>
        </w:tc>
      </w:tr>
      <w:tr w:rsidR="009A7343" w14:paraId="4168E637" w14:textId="77777777" w:rsidTr="00352943">
        <w:trPr>
          <w:jc w:val="center"/>
        </w:trPr>
        <w:tc>
          <w:tcPr>
            <w:tcW w:w="2522" w:type="pct"/>
          </w:tcPr>
          <w:p w14:paraId="59038F8A" w14:textId="2441F25E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Professor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25EAF294" w14:textId="5582F930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Dr. Garrison Greenwood</w:t>
            </w:r>
          </w:p>
        </w:tc>
      </w:tr>
      <w:tr w:rsidR="009A7343" w14:paraId="5999EB19" w14:textId="77777777" w:rsidTr="00352943">
        <w:trPr>
          <w:jc w:val="center"/>
        </w:trPr>
        <w:tc>
          <w:tcPr>
            <w:tcW w:w="2522" w:type="pct"/>
          </w:tcPr>
          <w:p w14:paraId="7054ACA3" w14:textId="10FBBC9E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Term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0B6C6CE3" w14:textId="7EA8759B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Spring 2019</w:t>
            </w:r>
          </w:p>
        </w:tc>
      </w:tr>
    </w:tbl>
    <w:p w14:paraId="04F88314" w14:textId="68824A3F" w:rsidR="00531BE2" w:rsidRPr="009516C9" w:rsidRDefault="00531BE2" w:rsidP="00531BE2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</w:p>
    <w:p w14:paraId="3BAB6C4A" w14:textId="6D350885" w:rsidR="007B279F" w:rsidRPr="009516C9" w:rsidRDefault="0061278C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  <w:t xml:space="preserve"> </w:t>
      </w:r>
      <w:r w:rsidR="001A1909"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0E921426" w14:textId="5279C2B0" w:rsidR="001A1909" w:rsidRPr="009516C9" w:rsidRDefault="001A1909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1483836B" w14:textId="3F2DA796" w:rsidR="0052730E" w:rsidRPr="009516C9" w:rsidRDefault="0052730E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5B62C9EF" w14:textId="06F4F6B0" w:rsidR="0052730E" w:rsidRPr="009516C9" w:rsidRDefault="0052730E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4138E087" w14:textId="3E0A67C5" w:rsidR="00B31D6B" w:rsidRPr="009516C9" w:rsidRDefault="00B31D6B">
      <w:pPr>
        <w:rPr>
          <w:b/>
          <w:sz w:val="24"/>
          <w:szCs w:val="24"/>
        </w:rPr>
      </w:pPr>
      <w:r w:rsidRPr="009516C9">
        <w:rPr>
          <w:b/>
          <w:sz w:val="24"/>
          <w:szCs w:val="24"/>
        </w:rPr>
        <w:br w:type="page"/>
      </w:r>
    </w:p>
    <w:p w14:paraId="303BCA68" w14:textId="48BE949B" w:rsidR="00B31D6B" w:rsidRPr="0068457B" w:rsidRDefault="00FB2EE3" w:rsidP="00B31D6B">
      <w:pPr>
        <w:rPr>
          <w:b/>
          <w:sz w:val="24"/>
          <w:szCs w:val="24"/>
          <w:u w:val="single"/>
        </w:rPr>
      </w:pPr>
      <w:r w:rsidRPr="0068457B">
        <w:rPr>
          <w:b/>
          <w:sz w:val="24"/>
          <w:szCs w:val="24"/>
          <w:u w:val="single"/>
        </w:rPr>
        <w:lastRenderedPageBreak/>
        <w:t>Questions:</w:t>
      </w:r>
    </w:p>
    <w:p w14:paraId="35B32C94" w14:textId="25B95F27" w:rsidR="00560A54" w:rsidRPr="00577D2E" w:rsidRDefault="00560A54" w:rsidP="00560A5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77D2E">
        <w:rPr>
          <w:b/>
          <w:sz w:val="24"/>
          <w:szCs w:val="24"/>
        </w:rPr>
        <w:t>Consider the following code:</w:t>
      </w:r>
    </w:p>
    <w:p w14:paraId="53841BE8" w14:textId="07AEA7DB" w:rsidR="00560A54" w:rsidRPr="003D16C9" w:rsidRDefault="00560A54" w:rsidP="00560A54">
      <w:pPr>
        <w:ind w:left="720"/>
        <w:rPr>
          <w:i/>
          <w:sz w:val="24"/>
          <w:szCs w:val="24"/>
        </w:rPr>
      </w:pPr>
      <w:r w:rsidRPr="003D16C9">
        <w:rPr>
          <w:i/>
          <w:sz w:val="24"/>
          <w:szCs w:val="24"/>
        </w:rPr>
        <w:t>always @(A)</w:t>
      </w:r>
    </w:p>
    <w:p w14:paraId="526A2A57" w14:textId="544DA003" w:rsidR="00560A54" w:rsidRPr="003D16C9" w:rsidRDefault="00560A54" w:rsidP="00560A54">
      <w:pPr>
        <w:ind w:left="720"/>
        <w:rPr>
          <w:i/>
          <w:sz w:val="24"/>
          <w:szCs w:val="24"/>
        </w:rPr>
      </w:pPr>
      <w:r w:rsidRPr="003D16C9">
        <w:rPr>
          <w:i/>
          <w:sz w:val="24"/>
          <w:szCs w:val="24"/>
        </w:rPr>
        <w:tab/>
        <w:t>if(A &lt; 10)</w:t>
      </w:r>
    </w:p>
    <w:p w14:paraId="4100710D" w14:textId="3EF3C309" w:rsidR="00560A54" w:rsidRPr="003D16C9" w:rsidRDefault="00560A54" w:rsidP="00560A54">
      <w:pPr>
        <w:ind w:left="720"/>
        <w:rPr>
          <w:i/>
          <w:sz w:val="24"/>
          <w:szCs w:val="24"/>
        </w:rPr>
      </w:pPr>
      <w:r w:rsidRPr="003D16C9">
        <w:rPr>
          <w:i/>
          <w:sz w:val="24"/>
          <w:szCs w:val="24"/>
        </w:rPr>
        <w:tab/>
      </w:r>
      <w:r w:rsidRPr="003D16C9">
        <w:rPr>
          <w:i/>
          <w:sz w:val="24"/>
          <w:szCs w:val="24"/>
        </w:rPr>
        <w:tab/>
        <w:t>Y = 0;</w:t>
      </w:r>
    </w:p>
    <w:p w14:paraId="288E01CB" w14:textId="0E9DC91A" w:rsidR="00560A54" w:rsidRPr="003D16C9" w:rsidRDefault="00560A54" w:rsidP="00560A54">
      <w:pPr>
        <w:ind w:left="720"/>
        <w:rPr>
          <w:i/>
          <w:sz w:val="24"/>
          <w:szCs w:val="24"/>
        </w:rPr>
      </w:pPr>
      <w:r w:rsidRPr="003D16C9">
        <w:rPr>
          <w:i/>
          <w:sz w:val="24"/>
          <w:szCs w:val="24"/>
        </w:rPr>
        <w:tab/>
        <w:t>else if (A &gt; 10 &amp; A &lt;= 15)</w:t>
      </w:r>
    </w:p>
    <w:p w14:paraId="563899F3" w14:textId="07907EA0" w:rsidR="00560A54" w:rsidRPr="003D16C9" w:rsidRDefault="00560A54" w:rsidP="00560A54">
      <w:pPr>
        <w:ind w:left="720"/>
        <w:rPr>
          <w:i/>
          <w:sz w:val="24"/>
          <w:szCs w:val="24"/>
        </w:rPr>
      </w:pPr>
      <w:r w:rsidRPr="003D16C9">
        <w:rPr>
          <w:i/>
          <w:sz w:val="24"/>
          <w:szCs w:val="24"/>
        </w:rPr>
        <w:tab/>
      </w:r>
      <w:r w:rsidRPr="003D16C9">
        <w:rPr>
          <w:i/>
          <w:sz w:val="24"/>
          <w:szCs w:val="24"/>
        </w:rPr>
        <w:tab/>
        <w:t>Y = 1;</w:t>
      </w:r>
    </w:p>
    <w:p w14:paraId="5DBD1075" w14:textId="11EBDAA0" w:rsidR="00560A54" w:rsidRPr="006F1012" w:rsidRDefault="00560A54" w:rsidP="006F101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577D2E">
        <w:rPr>
          <w:b/>
          <w:sz w:val="24"/>
          <w:szCs w:val="24"/>
        </w:rPr>
        <w:t>Assume A can assume a value between -2 and +22.</w:t>
      </w:r>
      <w:r w:rsidRPr="006F1012">
        <w:rPr>
          <w:b/>
          <w:sz w:val="24"/>
          <w:szCs w:val="24"/>
        </w:rPr>
        <w:t>Why would a synthesizer believe a latch is necessary? Simply saying there is no “else” clause is not the answer. That causes a latch to be inferred but doesn’t explain why the synthesizer puts one in the design. I want to know why a latch is necessary.</w:t>
      </w:r>
    </w:p>
    <w:p w14:paraId="2C819134" w14:textId="68B5C20D" w:rsidR="00560A54" w:rsidRDefault="00560A54" w:rsidP="00560A54">
      <w:pPr>
        <w:rPr>
          <w:sz w:val="24"/>
          <w:szCs w:val="24"/>
        </w:rPr>
      </w:pPr>
    </w:p>
    <w:p w14:paraId="1FE248D0" w14:textId="0C455860" w:rsidR="00C877D1" w:rsidRDefault="000D5EBC" w:rsidP="000D5EBC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Because A only has values between -2 and +22, only the </w:t>
      </w:r>
    </w:p>
    <w:p w14:paraId="5B5C1A30" w14:textId="77777777" w:rsidR="00237767" w:rsidRDefault="00237767" w:rsidP="000D5EBC">
      <w:pPr>
        <w:ind w:left="1080"/>
        <w:rPr>
          <w:sz w:val="24"/>
          <w:szCs w:val="24"/>
        </w:rPr>
      </w:pPr>
    </w:p>
    <w:p w14:paraId="72B4FB79" w14:textId="4F985997" w:rsidR="00560A54" w:rsidRPr="00577D2E" w:rsidRDefault="00560A54" w:rsidP="00560A5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77D2E">
        <w:rPr>
          <w:b/>
          <w:sz w:val="24"/>
          <w:szCs w:val="24"/>
        </w:rPr>
        <w:t>What are three ways of preventing latch inference in case statements?</w:t>
      </w:r>
    </w:p>
    <w:p w14:paraId="22B1E521" w14:textId="44AF0B6F" w:rsidR="004911FC" w:rsidRDefault="004911FC" w:rsidP="004911FC">
      <w:pPr>
        <w:ind w:left="360"/>
        <w:rPr>
          <w:sz w:val="24"/>
          <w:szCs w:val="24"/>
        </w:rPr>
      </w:pPr>
    </w:p>
    <w:p w14:paraId="0A5677A5" w14:textId="3238B202" w:rsidR="00773FC9" w:rsidRDefault="00773FC9" w:rsidP="00773FC9">
      <w:pPr>
        <w:ind w:left="720"/>
        <w:rPr>
          <w:sz w:val="24"/>
          <w:szCs w:val="24"/>
        </w:rPr>
      </w:pPr>
    </w:p>
    <w:p w14:paraId="4411D1FD" w14:textId="77777777" w:rsidR="00773FC9" w:rsidRPr="004911FC" w:rsidRDefault="00773FC9" w:rsidP="004911FC">
      <w:pPr>
        <w:ind w:left="360"/>
        <w:rPr>
          <w:sz w:val="24"/>
          <w:szCs w:val="24"/>
        </w:rPr>
      </w:pPr>
    </w:p>
    <w:p w14:paraId="1E4A1314" w14:textId="75B1C591" w:rsidR="004911FC" w:rsidRPr="00577D2E" w:rsidRDefault="004911FC" w:rsidP="004911F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77D2E">
        <w:rPr>
          <w:b/>
          <w:sz w:val="24"/>
          <w:szCs w:val="24"/>
        </w:rPr>
        <w:t>Why should module outputs be registered?</w:t>
      </w:r>
    </w:p>
    <w:p w14:paraId="3FF53181" w14:textId="6A297E77" w:rsidR="004911FC" w:rsidRDefault="004911FC" w:rsidP="004911FC">
      <w:pPr>
        <w:rPr>
          <w:sz w:val="24"/>
          <w:szCs w:val="24"/>
        </w:rPr>
      </w:pPr>
    </w:p>
    <w:p w14:paraId="54E57957" w14:textId="026CDDD8" w:rsidR="00A44E59" w:rsidRDefault="00A44E59" w:rsidP="00A44E59">
      <w:pPr>
        <w:ind w:left="360"/>
        <w:rPr>
          <w:sz w:val="24"/>
          <w:szCs w:val="24"/>
        </w:rPr>
      </w:pPr>
    </w:p>
    <w:p w14:paraId="258755C7" w14:textId="77777777" w:rsidR="00A44E59" w:rsidRPr="004911FC" w:rsidRDefault="00A44E59" w:rsidP="004911FC">
      <w:pPr>
        <w:rPr>
          <w:sz w:val="24"/>
          <w:szCs w:val="24"/>
        </w:rPr>
      </w:pPr>
    </w:p>
    <w:p w14:paraId="507D7543" w14:textId="1D59272E" w:rsidR="004911FC" w:rsidRPr="00577D2E" w:rsidRDefault="004911FC" w:rsidP="00560A5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77D2E">
        <w:rPr>
          <w:b/>
          <w:sz w:val="24"/>
          <w:szCs w:val="24"/>
        </w:rPr>
        <w:t>Consider the following module:</w:t>
      </w:r>
    </w:p>
    <w:p w14:paraId="2CDEA829" w14:textId="7B6D2927" w:rsidR="004911FC" w:rsidRPr="003D16C9" w:rsidRDefault="004911FC" w:rsidP="004911FC">
      <w:pPr>
        <w:ind w:left="720"/>
        <w:rPr>
          <w:i/>
          <w:sz w:val="24"/>
          <w:szCs w:val="24"/>
        </w:rPr>
      </w:pPr>
      <w:r w:rsidRPr="003D16C9">
        <w:rPr>
          <w:i/>
          <w:sz w:val="24"/>
          <w:szCs w:val="24"/>
        </w:rPr>
        <w:t>module U1(in1, in2, y ,</w:t>
      </w:r>
      <w:proofErr w:type="spellStart"/>
      <w:r w:rsidRPr="003D16C9">
        <w:rPr>
          <w:i/>
          <w:sz w:val="24"/>
          <w:szCs w:val="24"/>
        </w:rPr>
        <w:t>clk</w:t>
      </w:r>
      <w:proofErr w:type="spellEnd"/>
      <w:r w:rsidRPr="003D16C9">
        <w:rPr>
          <w:i/>
          <w:sz w:val="24"/>
          <w:szCs w:val="24"/>
        </w:rPr>
        <w:t>);</w:t>
      </w:r>
    </w:p>
    <w:p w14:paraId="25D0C1F1" w14:textId="1BEE337E" w:rsidR="004911FC" w:rsidRPr="003D16C9" w:rsidRDefault="004911FC" w:rsidP="004911FC">
      <w:pPr>
        <w:ind w:left="720"/>
        <w:rPr>
          <w:i/>
          <w:sz w:val="24"/>
          <w:szCs w:val="24"/>
        </w:rPr>
      </w:pPr>
      <w:r w:rsidRPr="003D16C9">
        <w:rPr>
          <w:i/>
          <w:sz w:val="24"/>
          <w:szCs w:val="24"/>
        </w:rPr>
        <w:t xml:space="preserve">input in1, in2, </w:t>
      </w:r>
      <w:proofErr w:type="spellStart"/>
      <w:r w:rsidRPr="003D16C9">
        <w:rPr>
          <w:i/>
          <w:sz w:val="24"/>
          <w:szCs w:val="24"/>
        </w:rPr>
        <w:t>clk</w:t>
      </w:r>
      <w:proofErr w:type="spellEnd"/>
      <w:r w:rsidRPr="003D16C9">
        <w:rPr>
          <w:i/>
          <w:sz w:val="24"/>
          <w:szCs w:val="24"/>
        </w:rPr>
        <w:t>;</w:t>
      </w:r>
    </w:p>
    <w:p w14:paraId="1C3A19B4" w14:textId="4A73C296" w:rsidR="004911FC" w:rsidRPr="003D16C9" w:rsidRDefault="004911FC" w:rsidP="004911FC">
      <w:pPr>
        <w:ind w:left="720"/>
        <w:rPr>
          <w:i/>
          <w:sz w:val="24"/>
          <w:szCs w:val="24"/>
        </w:rPr>
      </w:pPr>
      <w:r w:rsidRPr="003D16C9">
        <w:rPr>
          <w:i/>
          <w:sz w:val="24"/>
          <w:szCs w:val="24"/>
        </w:rPr>
        <w:t>output y;</w:t>
      </w:r>
    </w:p>
    <w:p w14:paraId="55FCCF28" w14:textId="6C85C388" w:rsidR="004911FC" w:rsidRPr="003D16C9" w:rsidRDefault="004911FC" w:rsidP="004911FC">
      <w:pPr>
        <w:ind w:left="720"/>
        <w:rPr>
          <w:i/>
          <w:sz w:val="24"/>
          <w:szCs w:val="24"/>
        </w:rPr>
      </w:pPr>
      <w:r w:rsidRPr="003D16C9">
        <w:rPr>
          <w:i/>
          <w:sz w:val="24"/>
          <w:szCs w:val="24"/>
        </w:rPr>
        <w:t>reg s;</w:t>
      </w:r>
    </w:p>
    <w:p w14:paraId="62AB1FA8" w14:textId="59EA558F" w:rsidR="004911FC" w:rsidRPr="003D16C9" w:rsidRDefault="004911FC" w:rsidP="004911FC">
      <w:pPr>
        <w:ind w:left="720"/>
        <w:rPr>
          <w:i/>
          <w:sz w:val="24"/>
          <w:szCs w:val="24"/>
        </w:rPr>
      </w:pPr>
    </w:p>
    <w:p w14:paraId="0DE12D83" w14:textId="14E365E4" w:rsidR="004911FC" w:rsidRPr="003D16C9" w:rsidRDefault="004911FC" w:rsidP="004911FC">
      <w:pPr>
        <w:ind w:left="720"/>
        <w:rPr>
          <w:i/>
          <w:sz w:val="24"/>
          <w:szCs w:val="24"/>
        </w:rPr>
      </w:pPr>
      <w:r w:rsidRPr="003D16C9">
        <w:rPr>
          <w:i/>
          <w:sz w:val="24"/>
          <w:szCs w:val="24"/>
        </w:rPr>
        <w:lastRenderedPageBreak/>
        <w:t>always @(</w:t>
      </w:r>
      <w:proofErr w:type="spellStart"/>
      <w:r w:rsidRPr="003D16C9">
        <w:rPr>
          <w:i/>
          <w:sz w:val="24"/>
          <w:szCs w:val="24"/>
        </w:rPr>
        <w:t>posedge</w:t>
      </w:r>
      <w:proofErr w:type="spellEnd"/>
      <w:r w:rsidRPr="003D16C9">
        <w:rPr>
          <w:i/>
          <w:sz w:val="24"/>
          <w:szCs w:val="24"/>
        </w:rPr>
        <w:t xml:space="preserve"> </w:t>
      </w:r>
      <w:proofErr w:type="spellStart"/>
      <w:r w:rsidRPr="003D16C9">
        <w:rPr>
          <w:i/>
          <w:sz w:val="24"/>
          <w:szCs w:val="24"/>
        </w:rPr>
        <w:t>clk</w:t>
      </w:r>
      <w:proofErr w:type="spellEnd"/>
      <w:r w:rsidRPr="003D16C9">
        <w:rPr>
          <w:i/>
          <w:sz w:val="24"/>
          <w:szCs w:val="24"/>
        </w:rPr>
        <w:t>)</w:t>
      </w:r>
    </w:p>
    <w:p w14:paraId="72C892D3" w14:textId="653CD258" w:rsidR="004911FC" w:rsidRPr="003D16C9" w:rsidRDefault="004911FC" w:rsidP="004911FC">
      <w:pPr>
        <w:ind w:left="720"/>
        <w:rPr>
          <w:i/>
          <w:sz w:val="24"/>
          <w:szCs w:val="24"/>
        </w:rPr>
      </w:pPr>
      <w:r w:rsidRPr="003D16C9">
        <w:rPr>
          <w:i/>
          <w:sz w:val="24"/>
          <w:szCs w:val="24"/>
        </w:rPr>
        <w:tab/>
        <w:t>s = in1 ^ in2;</w:t>
      </w:r>
    </w:p>
    <w:p w14:paraId="695E609E" w14:textId="7F247012" w:rsidR="004911FC" w:rsidRPr="003D16C9" w:rsidRDefault="004911FC" w:rsidP="004911FC">
      <w:pPr>
        <w:ind w:left="720"/>
        <w:rPr>
          <w:i/>
          <w:sz w:val="24"/>
          <w:szCs w:val="24"/>
        </w:rPr>
      </w:pPr>
      <w:r w:rsidRPr="003D16C9">
        <w:rPr>
          <w:i/>
          <w:sz w:val="24"/>
          <w:szCs w:val="24"/>
        </w:rPr>
        <w:tab/>
      </w:r>
      <w:r w:rsidR="008E630E" w:rsidRPr="003D16C9">
        <w:rPr>
          <w:i/>
          <w:sz w:val="24"/>
          <w:szCs w:val="24"/>
        </w:rPr>
        <w:t>assign y = ~s;</w:t>
      </w:r>
    </w:p>
    <w:p w14:paraId="33EC4E10" w14:textId="5DA1FB8C" w:rsidR="008E630E" w:rsidRPr="003D16C9" w:rsidRDefault="008E630E" w:rsidP="004911FC">
      <w:pPr>
        <w:ind w:left="720"/>
        <w:rPr>
          <w:i/>
          <w:sz w:val="24"/>
          <w:szCs w:val="24"/>
        </w:rPr>
      </w:pPr>
      <w:r w:rsidRPr="003D16C9">
        <w:rPr>
          <w:i/>
          <w:sz w:val="24"/>
          <w:szCs w:val="24"/>
        </w:rPr>
        <w:t>endmodule</w:t>
      </w:r>
    </w:p>
    <w:p w14:paraId="2A3C0067" w14:textId="2B8B69AB" w:rsidR="008E630E" w:rsidRPr="00577D2E" w:rsidRDefault="008E630E" w:rsidP="008E630E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577D2E">
        <w:rPr>
          <w:b/>
          <w:sz w:val="24"/>
          <w:szCs w:val="24"/>
        </w:rPr>
        <w:t>Edit the code so the module has a registered output.</w:t>
      </w:r>
    </w:p>
    <w:p w14:paraId="1E619140" w14:textId="35E504C0" w:rsidR="00B3067D" w:rsidRDefault="00B3067D" w:rsidP="00B3067D"/>
    <w:p w14:paraId="2DF40581" w14:textId="0583F1D8" w:rsidR="003535C3" w:rsidRDefault="003535C3" w:rsidP="00B3067D"/>
    <w:p w14:paraId="31E1A5FD" w14:textId="77777777" w:rsidR="003535C3" w:rsidRDefault="003535C3" w:rsidP="00B3067D"/>
    <w:p w14:paraId="6E46B0BB" w14:textId="6724BBFB" w:rsidR="00B3067D" w:rsidRPr="00577D2E" w:rsidRDefault="00B3067D" w:rsidP="00B3067D">
      <w:pPr>
        <w:pStyle w:val="ListParagraph"/>
        <w:numPr>
          <w:ilvl w:val="0"/>
          <w:numId w:val="3"/>
        </w:numPr>
        <w:rPr>
          <w:b/>
        </w:rPr>
      </w:pPr>
      <w:r w:rsidRPr="00577D2E">
        <w:rPr>
          <w:b/>
        </w:rPr>
        <w:t>Consider the following Verilog code:</w:t>
      </w:r>
    </w:p>
    <w:p w14:paraId="480771C4" w14:textId="3D0AFF1C" w:rsidR="00B3067D" w:rsidRPr="003F2D49" w:rsidRDefault="00B3067D" w:rsidP="00B3067D">
      <w:pPr>
        <w:ind w:left="720"/>
        <w:rPr>
          <w:i/>
        </w:rPr>
      </w:pPr>
      <w:r w:rsidRPr="003F2D49">
        <w:rPr>
          <w:i/>
        </w:rPr>
        <w:t>if(A)</w:t>
      </w:r>
    </w:p>
    <w:p w14:paraId="69E9AC76" w14:textId="2D95679D" w:rsidR="00B3067D" w:rsidRPr="003F2D49" w:rsidRDefault="00B3067D" w:rsidP="00B3067D">
      <w:pPr>
        <w:ind w:left="720"/>
        <w:rPr>
          <w:i/>
        </w:rPr>
      </w:pPr>
      <w:r w:rsidRPr="003F2D49">
        <w:rPr>
          <w:i/>
        </w:rPr>
        <w:tab/>
        <w:t>y = 1;</w:t>
      </w:r>
    </w:p>
    <w:p w14:paraId="57B4CF2B" w14:textId="46F702B3" w:rsidR="00B3067D" w:rsidRPr="003F2D49" w:rsidRDefault="00B3067D" w:rsidP="00B3067D">
      <w:pPr>
        <w:ind w:left="720"/>
        <w:rPr>
          <w:i/>
        </w:rPr>
      </w:pPr>
      <w:r w:rsidRPr="003F2D49">
        <w:rPr>
          <w:i/>
        </w:rPr>
        <w:t>else if(B)</w:t>
      </w:r>
    </w:p>
    <w:p w14:paraId="0D2F59AF" w14:textId="6F6F5C32" w:rsidR="00B3067D" w:rsidRPr="003F2D49" w:rsidRDefault="00B3067D" w:rsidP="00B3067D">
      <w:pPr>
        <w:ind w:left="720"/>
        <w:rPr>
          <w:i/>
        </w:rPr>
      </w:pPr>
      <w:r w:rsidRPr="003F2D49">
        <w:rPr>
          <w:i/>
        </w:rPr>
        <w:tab/>
        <w:t>y = 2;</w:t>
      </w:r>
    </w:p>
    <w:p w14:paraId="1E30CAE6" w14:textId="499C4F48" w:rsidR="00B3067D" w:rsidRPr="003F2D49" w:rsidRDefault="00B3067D" w:rsidP="00B3067D">
      <w:pPr>
        <w:ind w:left="720"/>
        <w:rPr>
          <w:i/>
        </w:rPr>
      </w:pPr>
      <w:r w:rsidRPr="003F2D49">
        <w:rPr>
          <w:i/>
        </w:rPr>
        <w:t>else if(C)</w:t>
      </w:r>
    </w:p>
    <w:p w14:paraId="0C9A5E57" w14:textId="07BC7ADB" w:rsidR="00B3067D" w:rsidRPr="003F2D49" w:rsidRDefault="00B3067D" w:rsidP="00B3067D">
      <w:pPr>
        <w:ind w:left="720"/>
        <w:rPr>
          <w:i/>
        </w:rPr>
      </w:pPr>
      <w:r w:rsidRPr="003F2D49">
        <w:rPr>
          <w:i/>
        </w:rPr>
        <w:tab/>
        <w:t>y = 3;</w:t>
      </w:r>
    </w:p>
    <w:p w14:paraId="64C1E7AB" w14:textId="6E46FF96" w:rsidR="00B3067D" w:rsidRPr="003F2D49" w:rsidRDefault="00B3067D" w:rsidP="00B3067D">
      <w:pPr>
        <w:ind w:left="720"/>
        <w:rPr>
          <w:i/>
        </w:rPr>
      </w:pPr>
      <w:r w:rsidRPr="003F2D49">
        <w:rPr>
          <w:i/>
        </w:rPr>
        <w:t>else if(D)</w:t>
      </w:r>
    </w:p>
    <w:p w14:paraId="34C80C76" w14:textId="4CBF53B0" w:rsidR="00B3067D" w:rsidRPr="003F2D49" w:rsidRDefault="00B3067D" w:rsidP="00B3067D">
      <w:pPr>
        <w:ind w:left="720"/>
        <w:rPr>
          <w:i/>
        </w:rPr>
      </w:pPr>
      <w:r w:rsidRPr="003F2D49">
        <w:rPr>
          <w:i/>
        </w:rPr>
        <w:tab/>
        <w:t>y = 4;</w:t>
      </w:r>
    </w:p>
    <w:p w14:paraId="62FA6E7D" w14:textId="6D95851C" w:rsidR="00B3067D" w:rsidRPr="003F2D49" w:rsidRDefault="00B3067D" w:rsidP="00B3067D">
      <w:pPr>
        <w:ind w:left="720"/>
        <w:rPr>
          <w:i/>
        </w:rPr>
      </w:pPr>
      <w:r w:rsidRPr="003F2D49">
        <w:rPr>
          <w:i/>
        </w:rPr>
        <w:t>else</w:t>
      </w:r>
    </w:p>
    <w:p w14:paraId="2B439095" w14:textId="006CBF6F" w:rsidR="00B3067D" w:rsidRPr="003F2D49" w:rsidRDefault="00B3067D" w:rsidP="00B3067D">
      <w:pPr>
        <w:ind w:left="720"/>
        <w:rPr>
          <w:i/>
        </w:rPr>
      </w:pPr>
      <w:r w:rsidRPr="003F2D49">
        <w:rPr>
          <w:i/>
        </w:rPr>
        <w:tab/>
        <w:t>y = 0;</w:t>
      </w:r>
    </w:p>
    <w:p w14:paraId="66F8BABF" w14:textId="33B3D758" w:rsidR="00B3067D" w:rsidRPr="00577D2E" w:rsidRDefault="00B3067D" w:rsidP="00B3067D">
      <w:pPr>
        <w:pStyle w:val="ListParagraph"/>
        <w:numPr>
          <w:ilvl w:val="0"/>
          <w:numId w:val="4"/>
        </w:numPr>
        <w:rPr>
          <w:b/>
        </w:rPr>
      </w:pPr>
      <w:r w:rsidRPr="00577D2E">
        <w:rPr>
          <w:b/>
        </w:rPr>
        <w:t>Show what would most likely be synthesized.</w:t>
      </w:r>
    </w:p>
    <w:p w14:paraId="15592064" w14:textId="5A812BD1" w:rsidR="00B3067D" w:rsidRDefault="00B3067D" w:rsidP="00B3067D"/>
    <w:p w14:paraId="5D4C0687" w14:textId="1DF9B971" w:rsidR="00550A62" w:rsidRDefault="00B3067D" w:rsidP="00550A62">
      <w:pPr>
        <w:pStyle w:val="ListParagraph"/>
        <w:numPr>
          <w:ilvl w:val="0"/>
          <w:numId w:val="3"/>
        </w:numPr>
        <w:rPr>
          <w:b/>
        </w:rPr>
      </w:pPr>
      <w:r w:rsidRPr="00550A62">
        <w:rPr>
          <w:b/>
        </w:rPr>
        <w:t xml:space="preserve">Rewrite the code from the previous problem as a case statement. Show </w:t>
      </w:r>
      <w:r w:rsidR="005F0DAE" w:rsidRPr="00550A62">
        <w:rPr>
          <w:b/>
        </w:rPr>
        <w:t>what would be synthesized if the parallel_case synthesis directive is used.</w:t>
      </w:r>
    </w:p>
    <w:p w14:paraId="104BF7E6" w14:textId="78292322" w:rsidR="00550A62" w:rsidRDefault="00550A62" w:rsidP="00550A62">
      <w:pPr>
        <w:rPr>
          <w:b/>
        </w:rPr>
      </w:pPr>
    </w:p>
    <w:p w14:paraId="5D35D67C" w14:textId="77777777" w:rsidR="00550A62" w:rsidRPr="00550A62" w:rsidRDefault="00550A62" w:rsidP="00550A62">
      <w:pPr>
        <w:ind w:left="720"/>
        <w:rPr>
          <w:b/>
        </w:rPr>
      </w:pPr>
      <w:bookmarkStart w:id="0" w:name="_GoBack"/>
      <w:bookmarkEnd w:id="0"/>
    </w:p>
    <w:sectPr w:rsidR="00550A62" w:rsidRPr="00550A62" w:rsidSect="00D447A9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84F33" w14:textId="77777777" w:rsidR="00D0347E" w:rsidRDefault="00D0347E" w:rsidP="00B1554E">
      <w:pPr>
        <w:spacing w:after="0" w:line="240" w:lineRule="auto"/>
      </w:pPr>
      <w:r>
        <w:separator/>
      </w:r>
    </w:p>
  </w:endnote>
  <w:endnote w:type="continuationSeparator" w:id="0">
    <w:p w14:paraId="14541630" w14:textId="77777777" w:rsidR="00D0347E" w:rsidRDefault="00D0347E" w:rsidP="00B15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2146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F02C69" w14:textId="2FD1D367" w:rsidR="00D447A9" w:rsidRDefault="00D447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B85621" w14:textId="70803CDB" w:rsidR="00B1554E" w:rsidRPr="00B1554E" w:rsidRDefault="00B1554E">
    <w:pPr>
      <w:pStyle w:val="Footer"/>
      <w:rPr>
        <w:rFonts w:ascii="Arial" w:hAnsi="Arial" w:cs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D2CD4" w14:textId="77777777" w:rsidR="00D0347E" w:rsidRDefault="00D0347E" w:rsidP="00B1554E">
      <w:pPr>
        <w:spacing w:after="0" w:line="240" w:lineRule="auto"/>
      </w:pPr>
      <w:r>
        <w:separator/>
      </w:r>
    </w:p>
  </w:footnote>
  <w:footnote w:type="continuationSeparator" w:id="0">
    <w:p w14:paraId="59B7E532" w14:textId="77777777" w:rsidR="00D0347E" w:rsidRDefault="00D0347E" w:rsidP="00B15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2441A"/>
    <w:multiLevelType w:val="hybridMultilevel"/>
    <w:tmpl w:val="932C7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207A0"/>
    <w:multiLevelType w:val="hybridMultilevel"/>
    <w:tmpl w:val="865AB0AC"/>
    <w:lvl w:ilvl="0" w:tplc="470ACA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680CD3"/>
    <w:multiLevelType w:val="hybridMultilevel"/>
    <w:tmpl w:val="27460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635A8"/>
    <w:multiLevelType w:val="hybridMultilevel"/>
    <w:tmpl w:val="2CB6C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18"/>
    <w:rsid w:val="0001699B"/>
    <w:rsid w:val="000206BE"/>
    <w:rsid w:val="00046043"/>
    <w:rsid w:val="000567FA"/>
    <w:rsid w:val="00072C81"/>
    <w:rsid w:val="000D1C50"/>
    <w:rsid w:val="000D5EBC"/>
    <w:rsid w:val="000E720A"/>
    <w:rsid w:val="0011426F"/>
    <w:rsid w:val="001619C6"/>
    <w:rsid w:val="001A1909"/>
    <w:rsid w:val="001B402D"/>
    <w:rsid w:val="001F3D38"/>
    <w:rsid w:val="00230279"/>
    <w:rsid w:val="00233695"/>
    <w:rsid w:val="00237767"/>
    <w:rsid w:val="0026426F"/>
    <w:rsid w:val="002A266E"/>
    <w:rsid w:val="002D56C4"/>
    <w:rsid w:val="002F0DF0"/>
    <w:rsid w:val="002F21C3"/>
    <w:rsid w:val="00315093"/>
    <w:rsid w:val="00352943"/>
    <w:rsid w:val="003535C3"/>
    <w:rsid w:val="003647C6"/>
    <w:rsid w:val="00367CCA"/>
    <w:rsid w:val="003B50C8"/>
    <w:rsid w:val="003C640C"/>
    <w:rsid w:val="003D16C9"/>
    <w:rsid w:val="003F2B57"/>
    <w:rsid w:val="003F2D49"/>
    <w:rsid w:val="003F30BF"/>
    <w:rsid w:val="00403214"/>
    <w:rsid w:val="004214FD"/>
    <w:rsid w:val="004232FF"/>
    <w:rsid w:val="00431A94"/>
    <w:rsid w:val="00454681"/>
    <w:rsid w:val="00456495"/>
    <w:rsid w:val="004826AC"/>
    <w:rsid w:val="004911FC"/>
    <w:rsid w:val="004B3952"/>
    <w:rsid w:val="004E5AEB"/>
    <w:rsid w:val="0052730E"/>
    <w:rsid w:val="00531BE2"/>
    <w:rsid w:val="00550A62"/>
    <w:rsid w:val="00560A54"/>
    <w:rsid w:val="00577D2E"/>
    <w:rsid w:val="00591F75"/>
    <w:rsid w:val="005A5460"/>
    <w:rsid w:val="005B50A9"/>
    <w:rsid w:val="005D75BF"/>
    <w:rsid w:val="005F0DAE"/>
    <w:rsid w:val="005F1A96"/>
    <w:rsid w:val="0061278C"/>
    <w:rsid w:val="00634745"/>
    <w:rsid w:val="006451A4"/>
    <w:rsid w:val="00657D18"/>
    <w:rsid w:val="0068457B"/>
    <w:rsid w:val="006866BC"/>
    <w:rsid w:val="006A3F54"/>
    <w:rsid w:val="006F1012"/>
    <w:rsid w:val="006F13DC"/>
    <w:rsid w:val="007039AA"/>
    <w:rsid w:val="00712B15"/>
    <w:rsid w:val="00724158"/>
    <w:rsid w:val="00753584"/>
    <w:rsid w:val="007613E3"/>
    <w:rsid w:val="00773FC9"/>
    <w:rsid w:val="007B279F"/>
    <w:rsid w:val="007C2CB2"/>
    <w:rsid w:val="008235FC"/>
    <w:rsid w:val="00847C6A"/>
    <w:rsid w:val="00866F86"/>
    <w:rsid w:val="00876773"/>
    <w:rsid w:val="008E5FA2"/>
    <w:rsid w:val="008E630E"/>
    <w:rsid w:val="008F1911"/>
    <w:rsid w:val="009356EF"/>
    <w:rsid w:val="009516C9"/>
    <w:rsid w:val="00967E1B"/>
    <w:rsid w:val="009A7343"/>
    <w:rsid w:val="009F4F2F"/>
    <w:rsid w:val="009F7C51"/>
    <w:rsid w:val="00A30B67"/>
    <w:rsid w:val="00A44E59"/>
    <w:rsid w:val="00A81F8D"/>
    <w:rsid w:val="00A8532E"/>
    <w:rsid w:val="00A906AD"/>
    <w:rsid w:val="00AB4F6A"/>
    <w:rsid w:val="00B1142E"/>
    <w:rsid w:val="00B1503F"/>
    <w:rsid w:val="00B1554E"/>
    <w:rsid w:val="00B269F3"/>
    <w:rsid w:val="00B3067D"/>
    <w:rsid w:val="00B31D6B"/>
    <w:rsid w:val="00B37014"/>
    <w:rsid w:val="00BC724C"/>
    <w:rsid w:val="00BE00E6"/>
    <w:rsid w:val="00BE14A4"/>
    <w:rsid w:val="00BF2EBE"/>
    <w:rsid w:val="00BF66E2"/>
    <w:rsid w:val="00C12800"/>
    <w:rsid w:val="00C32293"/>
    <w:rsid w:val="00C519BD"/>
    <w:rsid w:val="00C55EDC"/>
    <w:rsid w:val="00C877D1"/>
    <w:rsid w:val="00CA5B96"/>
    <w:rsid w:val="00CF18C2"/>
    <w:rsid w:val="00D0347E"/>
    <w:rsid w:val="00D275A8"/>
    <w:rsid w:val="00D303E2"/>
    <w:rsid w:val="00D447A9"/>
    <w:rsid w:val="00D83D54"/>
    <w:rsid w:val="00DB7CC8"/>
    <w:rsid w:val="00E03007"/>
    <w:rsid w:val="00E3365B"/>
    <w:rsid w:val="00E5691C"/>
    <w:rsid w:val="00EA1D9E"/>
    <w:rsid w:val="00EA7891"/>
    <w:rsid w:val="00EC24E1"/>
    <w:rsid w:val="00ED6F0B"/>
    <w:rsid w:val="00F532AF"/>
    <w:rsid w:val="00F61CFF"/>
    <w:rsid w:val="00F6775C"/>
    <w:rsid w:val="00F76CD3"/>
    <w:rsid w:val="00F92609"/>
    <w:rsid w:val="00F95684"/>
    <w:rsid w:val="00FB2EE3"/>
    <w:rsid w:val="00FC0700"/>
    <w:rsid w:val="00FC406A"/>
    <w:rsid w:val="00FC6E28"/>
    <w:rsid w:val="00FD1858"/>
    <w:rsid w:val="00FE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1B60032"/>
  <w15:chartTrackingRefBased/>
  <w15:docId w15:val="{1D2A6DB6-4771-4F4C-97BA-6705CD78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EE3"/>
    <w:pPr>
      <w:ind w:left="720"/>
      <w:contextualSpacing/>
    </w:pPr>
  </w:style>
  <w:style w:type="table" w:styleId="TableGrid">
    <w:name w:val="Table Grid"/>
    <w:basedOn w:val="TableNormal"/>
    <w:uiPriority w:val="39"/>
    <w:rsid w:val="00C51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5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54E"/>
  </w:style>
  <w:style w:type="paragraph" w:styleId="Footer">
    <w:name w:val="footer"/>
    <w:basedOn w:val="Normal"/>
    <w:link w:val="FooterChar"/>
    <w:uiPriority w:val="99"/>
    <w:unhideWhenUsed/>
    <w:rsid w:val="00B15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Escue</dc:creator>
  <cp:keywords/>
  <dc:description/>
  <cp:lastModifiedBy>Michael Escue</cp:lastModifiedBy>
  <cp:revision>22</cp:revision>
  <dcterms:created xsi:type="dcterms:W3CDTF">2019-04-09T20:55:00Z</dcterms:created>
  <dcterms:modified xsi:type="dcterms:W3CDTF">2019-05-21T20:18:00Z</dcterms:modified>
</cp:coreProperties>
</file>